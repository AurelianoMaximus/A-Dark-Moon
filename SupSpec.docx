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9B55" w14:textId="044A5C05" w:rsidR="00A46081" w:rsidRPr="007D7011" w:rsidRDefault="00C24540">
      <w:pPr>
        <w:pStyle w:val="Title"/>
        <w:jc w:val="right"/>
      </w:pPr>
      <w:r>
        <w:t>A Dark Moon</w:t>
      </w:r>
    </w:p>
    <w:p w14:paraId="1444E2E0" w14:textId="77777777" w:rsidR="00A46081" w:rsidRPr="007D7011" w:rsidRDefault="00000000">
      <w:pPr>
        <w:pStyle w:val="Title"/>
        <w:jc w:val="right"/>
      </w:pPr>
      <w:fldSimple w:instr=" TITLE  \* MERGEFORMAT ">
        <w:r w:rsidR="00C24540">
          <w:t>Supplementary Specifications</w:t>
        </w:r>
      </w:fldSimple>
    </w:p>
    <w:p w14:paraId="31C05A6E" w14:textId="77777777" w:rsidR="00A46081" w:rsidRPr="007D7011" w:rsidRDefault="00A46081">
      <w:pPr>
        <w:pStyle w:val="Title"/>
        <w:jc w:val="right"/>
      </w:pPr>
    </w:p>
    <w:p w14:paraId="3B5A0A7F" w14:textId="086FA3BB" w:rsidR="00A46081" w:rsidRPr="007D7011" w:rsidRDefault="00A46081">
      <w:pPr>
        <w:pStyle w:val="Title"/>
        <w:jc w:val="right"/>
        <w:rPr>
          <w:sz w:val="28"/>
        </w:rPr>
      </w:pPr>
      <w:r w:rsidRPr="007D7011">
        <w:rPr>
          <w:sz w:val="28"/>
        </w:rPr>
        <w:t>Version 1.0</w:t>
      </w:r>
    </w:p>
    <w:p w14:paraId="0851907E" w14:textId="77777777" w:rsidR="00A46081" w:rsidRPr="007D7011" w:rsidRDefault="00A46081"/>
    <w:p w14:paraId="54B67158" w14:textId="77777777" w:rsidR="00A46081" w:rsidRPr="007D7011" w:rsidRDefault="00A46081"/>
    <w:p w14:paraId="7627226B" w14:textId="77777777" w:rsidR="00A46081" w:rsidRPr="007D7011" w:rsidRDefault="00A46081"/>
    <w:p w14:paraId="566060D3" w14:textId="77777777" w:rsidR="00A46081" w:rsidRPr="007D7011" w:rsidRDefault="00A46081"/>
    <w:p w14:paraId="4A6F6587" w14:textId="77777777" w:rsidR="00A46081" w:rsidRPr="007D7011" w:rsidRDefault="00A46081"/>
    <w:p w14:paraId="2E96D4F2" w14:textId="77777777" w:rsidR="00A46081" w:rsidRPr="007D7011" w:rsidRDefault="00A46081">
      <w:pPr>
        <w:pStyle w:val="Title"/>
        <w:rPr>
          <w:sz w:val="28"/>
        </w:rPr>
        <w:sectPr w:rsidR="00A46081" w:rsidRPr="007D701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B7406C7" w14:textId="77777777" w:rsidR="00A46081" w:rsidRPr="007D7011" w:rsidRDefault="00A46081">
      <w:pPr>
        <w:pStyle w:val="Title"/>
      </w:pPr>
      <w:r w:rsidRPr="007D7011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6081" w:rsidRPr="007D7011" w14:paraId="49A17AC4" w14:textId="77777777">
        <w:tc>
          <w:tcPr>
            <w:tcW w:w="2304" w:type="dxa"/>
          </w:tcPr>
          <w:p w14:paraId="5D34E957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E8A1EB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498A31D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EB67B35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A46081" w:rsidRPr="007D7011" w14:paraId="3D6BF762" w14:textId="77777777">
        <w:tc>
          <w:tcPr>
            <w:tcW w:w="2304" w:type="dxa"/>
          </w:tcPr>
          <w:p w14:paraId="52EF9B3A" w14:textId="4B319BF2" w:rsidR="00A46081" w:rsidRPr="007D7011" w:rsidRDefault="00C24540">
            <w:pPr>
              <w:pStyle w:val="Tabletext"/>
            </w:pPr>
            <w:r>
              <w:t>02/10/22</w:t>
            </w:r>
          </w:p>
        </w:tc>
        <w:tc>
          <w:tcPr>
            <w:tcW w:w="1152" w:type="dxa"/>
          </w:tcPr>
          <w:p w14:paraId="4D22DABC" w14:textId="4861A8D9" w:rsidR="00A46081" w:rsidRPr="007D7011" w:rsidRDefault="00C2454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D2E2FE5" w14:textId="12E4DF8F" w:rsidR="00A46081" w:rsidRPr="007D7011" w:rsidRDefault="00C24540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14:paraId="7FF0369C" w14:textId="55207471" w:rsidR="00A46081" w:rsidRPr="007D7011" w:rsidRDefault="00C24540">
            <w:pPr>
              <w:pStyle w:val="Tabletext"/>
            </w:pPr>
            <w:r>
              <w:t>Harvey Ji</w:t>
            </w:r>
          </w:p>
        </w:tc>
      </w:tr>
      <w:tr w:rsidR="00A46081" w:rsidRPr="007D7011" w14:paraId="40FEF2E3" w14:textId="77777777">
        <w:tc>
          <w:tcPr>
            <w:tcW w:w="2304" w:type="dxa"/>
          </w:tcPr>
          <w:p w14:paraId="71FE360D" w14:textId="77777777" w:rsidR="00A46081" w:rsidRPr="007D7011" w:rsidRDefault="00A46081">
            <w:pPr>
              <w:pStyle w:val="Tabletext"/>
            </w:pPr>
          </w:p>
        </w:tc>
        <w:tc>
          <w:tcPr>
            <w:tcW w:w="1152" w:type="dxa"/>
          </w:tcPr>
          <w:p w14:paraId="406C8D8E" w14:textId="77777777" w:rsidR="00A46081" w:rsidRPr="007D7011" w:rsidRDefault="00A46081">
            <w:pPr>
              <w:pStyle w:val="Tabletext"/>
            </w:pPr>
          </w:p>
        </w:tc>
        <w:tc>
          <w:tcPr>
            <w:tcW w:w="3744" w:type="dxa"/>
          </w:tcPr>
          <w:p w14:paraId="1F7F4BBE" w14:textId="77777777" w:rsidR="00A46081" w:rsidRPr="007D7011" w:rsidRDefault="00A46081">
            <w:pPr>
              <w:pStyle w:val="Tabletext"/>
            </w:pPr>
          </w:p>
        </w:tc>
        <w:tc>
          <w:tcPr>
            <w:tcW w:w="2304" w:type="dxa"/>
          </w:tcPr>
          <w:p w14:paraId="7189729D" w14:textId="77777777" w:rsidR="00A46081" w:rsidRPr="007D7011" w:rsidRDefault="00A46081">
            <w:pPr>
              <w:pStyle w:val="Tabletext"/>
            </w:pPr>
          </w:p>
        </w:tc>
      </w:tr>
      <w:tr w:rsidR="00A46081" w:rsidRPr="007D7011" w14:paraId="766AADC9" w14:textId="77777777">
        <w:tc>
          <w:tcPr>
            <w:tcW w:w="2304" w:type="dxa"/>
          </w:tcPr>
          <w:p w14:paraId="0FB8C011" w14:textId="77777777" w:rsidR="00A46081" w:rsidRPr="007D7011" w:rsidRDefault="00A46081">
            <w:pPr>
              <w:pStyle w:val="Tabletext"/>
            </w:pPr>
          </w:p>
        </w:tc>
        <w:tc>
          <w:tcPr>
            <w:tcW w:w="1152" w:type="dxa"/>
          </w:tcPr>
          <w:p w14:paraId="3DACF83C" w14:textId="77777777" w:rsidR="00A46081" w:rsidRPr="007D7011" w:rsidRDefault="00A46081">
            <w:pPr>
              <w:pStyle w:val="Tabletext"/>
            </w:pPr>
          </w:p>
        </w:tc>
        <w:tc>
          <w:tcPr>
            <w:tcW w:w="3744" w:type="dxa"/>
          </w:tcPr>
          <w:p w14:paraId="2FBBE825" w14:textId="77777777" w:rsidR="00A46081" w:rsidRPr="007D7011" w:rsidRDefault="00A46081">
            <w:pPr>
              <w:pStyle w:val="Tabletext"/>
            </w:pPr>
          </w:p>
        </w:tc>
        <w:tc>
          <w:tcPr>
            <w:tcW w:w="2304" w:type="dxa"/>
          </w:tcPr>
          <w:p w14:paraId="56C59ED1" w14:textId="77777777" w:rsidR="00A46081" w:rsidRPr="007D7011" w:rsidRDefault="00A46081">
            <w:pPr>
              <w:pStyle w:val="Tabletext"/>
            </w:pPr>
          </w:p>
        </w:tc>
      </w:tr>
      <w:tr w:rsidR="00A46081" w:rsidRPr="007D7011" w14:paraId="4BF5005B" w14:textId="77777777">
        <w:tc>
          <w:tcPr>
            <w:tcW w:w="2304" w:type="dxa"/>
          </w:tcPr>
          <w:p w14:paraId="7599ED81" w14:textId="77777777" w:rsidR="00A46081" w:rsidRPr="007D7011" w:rsidRDefault="00A46081">
            <w:pPr>
              <w:pStyle w:val="Tabletext"/>
            </w:pPr>
          </w:p>
        </w:tc>
        <w:tc>
          <w:tcPr>
            <w:tcW w:w="1152" w:type="dxa"/>
          </w:tcPr>
          <w:p w14:paraId="2D3966E0" w14:textId="77777777" w:rsidR="00A46081" w:rsidRPr="007D7011" w:rsidRDefault="00A46081">
            <w:pPr>
              <w:pStyle w:val="Tabletext"/>
            </w:pPr>
          </w:p>
        </w:tc>
        <w:tc>
          <w:tcPr>
            <w:tcW w:w="3744" w:type="dxa"/>
          </w:tcPr>
          <w:p w14:paraId="0E2C6057" w14:textId="77777777" w:rsidR="00A46081" w:rsidRPr="007D7011" w:rsidRDefault="00A46081">
            <w:pPr>
              <w:pStyle w:val="Tabletext"/>
            </w:pPr>
          </w:p>
        </w:tc>
        <w:tc>
          <w:tcPr>
            <w:tcW w:w="2304" w:type="dxa"/>
          </w:tcPr>
          <w:p w14:paraId="5778AF96" w14:textId="77777777" w:rsidR="00A46081" w:rsidRPr="007D7011" w:rsidRDefault="00A46081">
            <w:pPr>
              <w:pStyle w:val="Tabletext"/>
            </w:pPr>
          </w:p>
        </w:tc>
      </w:tr>
    </w:tbl>
    <w:p w14:paraId="111B8E5C" w14:textId="77777777" w:rsidR="00A46081" w:rsidRPr="007D7011" w:rsidRDefault="00A46081"/>
    <w:p w14:paraId="69311717" w14:textId="77777777" w:rsidR="00A46081" w:rsidRPr="007D7011" w:rsidRDefault="00A46081">
      <w:pPr>
        <w:pStyle w:val="Title"/>
      </w:pPr>
      <w:r w:rsidRPr="007D7011">
        <w:br w:type="page"/>
      </w:r>
      <w:r w:rsidRPr="007D7011">
        <w:lastRenderedPageBreak/>
        <w:t>Table of Contents</w:t>
      </w:r>
    </w:p>
    <w:p w14:paraId="1B4FCBFD" w14:textId="7647326E" w:rsidR="00A46081" w:rsidRPr="007D7011" w:rsidRDefault="00A46081">
      <w:pPr>
        <w:pStyle w:val="TOC1"/>
        <w:tabs>
          <w:tab w:val="left" w:pos="432"/>
        </w:tabs>
        <w:rPr>
          <w:sz w:val="24"/>
          <w:szCs w:val="24"/>
        </w:rPr>
      </w:pPr>
      <w:r w:rsidRPr="007D7011">
        <w:fldChar w:fldCharType="begin"/>
      </w:r>
      <w:r w:rsidRPr="007D7011">
        <w:instrText xml:space="preserve"> TOC \o "1-3" </w:instrText>
      </w:r>
      <w:r w:rsidRPr="007D7011">
        <w:fldChar w:fldCharType="separate"/>
      </w:r>
      <w:r w:rsidRPr="007D7011">
        <w:rPr>
          <w:szCs w:val="24"/>
        </w:rPr>
        <w:t>1.</w:t>
      </w:r>
      <w:r w:rsidRPr="007D7011">
        <w:rPr>
          <w:sz w:val="24"/>
          <w:szCs w:val="24"/>
        </w:rPr>
        <w:tab/>
      </w:r>
      <w:r w:rsidRPr="007D7011">
        <w:rPr>
          <w:szCs w:val="24"/>
        </w:rPr>
        <w:t>Introduction</w:t>
      </w:r>
      <w:r w:rsidRPr="007D7011">
        <w:tab/>
      </w:r>
      <w:r w:rsidRPr="007D7011">
        <w:fldChar w:fldCharType="begin"/>
      </w:r>
      <w:r w:rsidRPr="007D7011">
        <w:instrText xml:space="preserve"> PAGEREF _Toc4959954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5F515B56" w14:textId="0D94B287" w:rsidR="00A46081" w:rsidRPr="007D7011" w:rsidRDefault="00A46081">
      <w:pPr>
        <w:pStyle w:val="TOC2"/>
        <w:tabs>
          <w:tab w:val="left" w:pos="1000"/>
        </w:tabs>
        <w:rPr>
          <w:sz w:val="24"/>
          <w:szCs w:val="24"/>
        </w:rPr>
      </w:pPr>
      <w:r w:rsidRPr="007D7011">
        <w:t>1.1</w:t>
      </w:r>
      <w:r w:rsidRPr="007D7011">
        <w:rPr>
          <w:sz w:val="24"/>
          <w:szCs w:val="24"/>
        </w:rPr>
        <w:tab/>
      </w:r>
      <w:r w:rsidRPr="007D7011">
        <w:t>Purpose</w:t>
      </w:r>
      <w:r w:rsidRPr="007D7011">
        <w:tab/>
      </w:r>
      <w:r w:rsidRPr="007D7011">
        <w:fldChar w:fldCharType="begin"/>
      </w:r>
      <w:r w:rsidRPr="007D7011">
        <w:instrText xml:space="preserve"> PAGEREF _Toc4959955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4F29D572" w14:textId="193E905C" w:rsidR="00A46081" w:rsidRPr="007D7011" w:rsidRDefault="00A46081">
      <w:pPr>
        <w:pStyle w:val="TOC2"/>
        <w:tabs>
          <w:tab w:val="left" w:pos="1000"/>
        </w:tabs>
        <w:rPr>
          <w:sz w:val="24"/>
          <w:szCs w:val="24"/>
        </w:rPr>
      </w:pPr>
      <w:r w:rsidRPr="007D7011">
        <w:t>1.2</w:t>
      </w:r>
      <w:r w:rsidRPr="007D7011">
        <w:rPr>
          <w:sz w:val="24"/>
          <w:szCs w:val="24"/>
        </w:rPr>
        <w:tab/>
      </w:r>
      <w:r w:rsidRPr="007D7011">
        <w:t>Scope</w:t>
      </w:r>
      <w:r w:rsidRPr="007D7011">
        <w:tab/>
      </w:r>
      <w:r w:rsidRPr="007D7011">
        <w:fldChar w:fldCharType="begin"/>
      </w:r>
      <w:r w:rsidRPr="007D7011">
        <w:instrText xml:space="preserve"> PAGEREF _Toc4959956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12EE6323" w14:textId="58629A29" w:rsidR="00A46081" w:rsidRDefault="00A46081">
      <w:pPr>
        <w:pStyle w:val="TOC2"/>
        <w:tabs>
          <w:tab w:val="left" w:pos="1000"/>
        </w:tabs>
      </w:pPr>
      <w:r w:rsidRPr="007D7011">
        <w:t>1.3</w:t>
      </w:r>
      <w:r w:rsidRPr="007D7011">
        <w:rPr>
          <w:sz w:val="24"/>
          <w:szCs w:val="24"/>
        </w:rPr>
        <w:tab/>
      </w:r>
      <w:r w:rsidRPr="007D7011">
        <w:t>Definitions, Acronyms, and Abbreviations</w:t>
      </w:r>
      <w:r w:rsidRPr="007D7011">
        <w:tab/>
      </w:r>
      <w:r w:rsidRPr="007D7011">
        <w:fldChar w:fldCharType="begin"/>
      </w:r>
      <w:r w:rsidRPr="007D7011">
        <w:instrText xml:space="preserve"> PAGEREF _Toc4959957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08CBCDBA" w14:textId="5B1F3F9D" w:rsidR="00413935" w:rsidRPr="007D7011" w:rsidRDefault="00413935" w:rsidP="00413935">
      <w:pPr>
        <w:pStyle w:val="TOC2"/>
        <w:tabs>
          <w:tab w:val="left" w:pos="1000"/>
        </w:tabs>
        <w:rPr>
          <w:sz w:val="24"/>
          <w:szCs w:val="24"/>
        </w:rPr>
      </w:pPr>
      <w:r w:rsidRPr="007D7011">
        <w:t>1.</w:t>
      </w:r>
      <w:r>
        <w:t>4</w:t>
      </w:r>
      <w:r w:rsidRPr="007D7011">
        <w:rPr>
          <w:sz w:val="24"/>
          <w:szCs w:val="24"/>
        </w:rPr>
        <w:tab/>
      </w:r>
      <w:r>
        <w:t>References</w:t>
      </w:r>
      <w:r w:rsidRPr="007D7011">
        <w:tab/>
      </w:r>
      <w:r w:rsidRPr="007D7011">
        <w:fldChar w:fldCharType="begin"/>
      </w:r>
      <w:r w:rsidRPr="007D7011">
        <w:instrText xml:space="preserve"> PAGEREF _Toc4959956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54422680" w14:textId="77777777" w:rsidR="00413935" w:rsidRPr="00413935" w:rsidRDefault="00413935" w:rsidP="00413935"/>
    <w:p w14:paraId="543987F7" w14:textId="65E3E5D0" w:rsidR="00A46081" w:rsidRDefault="00A46081">
      <w:pPr>
        <w:pStyle w:val="TOC1"/>
        <w:tabs>
          <w:tab w:val="left" w:pos="432"/>
        </w:tabs>
      </w:pPr>
      <w:r w:rsidRPr="007D7011">
        <w:rPr>
          <w:szCs w:val="24"/>
        </w:rPr>
        <w:t>2.</w:t>
      </w:r>
      <w:r w:rsidRPr="007D7011">
        <w:rPr>
          <w:sz w:val="24"/>
          <w:szCs w:val="24"/>
        </w:rPr>
        <w:tab/>
      </w:r>
      <w:r w:rsidR="00353E7E">
        <w:rPr>
          <w:szCs w:val="24"/>
        </w:rPr>
        <w:t>Non-Functional Requirements</w:t>
      </w:r>
      <w:r w:rsidRPr="007D7011">
        <w:tab/>
      </w:r>
      <w:r w:rsidRPr="007D7011">
        <w:fldChar w:fldCharType="begin"/>
      </w:r>
      <w:r w:rsidRPr="007D7011">
        <w:instrText xml:space="preserve"> PAGEREF _Toc4959960 \h </w:instrText>
      </w:r>
      <w:r w:rsidRPr="007D7011">
        <w:fldChar w:fldCharType="separate"/>
      </w:r>
      <w:r w:rsidR="00F05BF4">
        <w:rPr>
          <w:b/>
          <w:bCs/>
          <w:noProof/>
        </w:rPr>
        <w:t>Error! Bookmark not defined.</w:t>
      </w:r>
      <w:r w:rsidRPr="007D7011">
        <w:fldChar w:fldCharType="end"/>
      </w:r>
    </w:p>
    <w:p w14:paraId="093FC1DA" w14:textId="23699EF2" w:rsidR="00353E7E" w:rsidRPr="007D7011" w:rsidRDefault="00353E7E" w:rsidP="00353E7E">
      <w:pPr>
        <w:pStyle w:val="TOC2"/>
        <w:tabs>
          <w:tab w:val="left" w:pos="1000"/>
        </w:tabs>
        <w:rPr>
          <w:sz w:val="24"/>
          <w:szCs w:val="24"/>
        </w:rPr>
      </w:pPr>
      <w:r>
        <w:t>2.1</w:t>
      </w:r>
      <w:r w:rsidRPr="007D7011">
        <w:rPr>
          <w:sz w:val="24"/>
          <w:szCs w:val="24"/>
        </w:rPr>
        <w:tab/>
      </w:r>
      <w:r>
        <w:t>Simplicity</w:t>
      </w:r>
      <w:r w:rsidRPr="007D7011">
        <w:tab/>
      </w:r>
      <w:r w:rsidRPr="007D7011">
        <w:fldChar w:fldCharType="begin"/>
      </w:r>
      <w:r w:rsidRPr="007D7011">
        <w:instrText xml:space="preserve"> PAGEREF _Toc4959955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2CCEB780" w14:textId="6E38E7EC" w:rsidR="00353E7E" w:rsidRPr="007D7011" w:rsidRDefault="00353E7E" w:rsidP="00353E7E">
      <w:pPr>
        <w:pStyle w:val="TOC2"/>
        <w:tabs>
          <w:tab w:val="left" w:pos="1000"/>
        </w:tabs>
        <w:rPr>
          <w:sz w:val="24"/>
          <w:szCs w:val="24"/>
        </w:rPr>
      </w:pPr>
      <w:r>
        <w:t>2.2</w:t>
      </w:r>
      <w:r w:rsidRPr="007D7011">
        <w:rPr>
          <w:sz w:val="24"/>
          <w:szCs w:val="24"/>
        </w:rPr>
        <w:tab/>
      </w:r>
      <w:r>
        <w:t>Performance</w:t>
      </w:r>
      <w:r w:rsidRPr="007D7011">
        <w:tab/>
      </w:r>
      <w:r w:rsidRPr="007D7011">
        <w:fldChar w:fldCharType="begin"/>
      </w:r>
      <w:r w:rsidRPr="007D7011">
        <w:instrText xml:space="preserve"> PAGEREF _Toc4959955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12AC542C" w14:textId="0F223870" w:rsidR="00353E7E" w:rsidRDefault="00353E7E" w:rsidP="00353E7E">
      <w:pPr>
        <w:pStyle w:val="TOC2"/>
        <w:tabs>
          <w:tab w:val="left" w:pos="1000"/>
        </w:tabs>
      </w:pPr>
      <w:r>
        <w:t>2.3</w:t>
      </w:r>
      <w:r w:rsidRPr="007D7011">
        <w:rPr>
          <w:sz w:val="24"/>
          <w:szCs w:val="24"/>
        </w:rPr>
        <w:tab/>
      </w:r>
      <w:r>
        <w:t>Useability</w:t>
      </w:r>
      <w:r w:rsidRPr="007D7011">
        <w:tab/>
      </w:r>
      <w:r w:rsidRPr="007D7011">
        <w:fldChar w:fldCharType="begin"/>
      </w:r>
      <w:r w:rsidRPr="007D7011">
        <w:instrText xml:space="preserve"> PAGEREF _Toc4959955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740C5527" w14:textId="44B4666B" w:rsidR="00353E7E" w:rsidRDefault="00353E7E" w:rsidP="00353E7E">
      <w:pPr>
        <w:pStyle w:val="TOC2"/>
        <w:tabs>
          <w:tab w:val="left" w:pos="1000"/>
        </w:tabs>
      </w:pPr>
      <w:r>
        <w:t>2.4</w:t>
      </w:r>
      <w:r w:rsidRPr="007D7011">
        <w:rPr>
          <w:sz w:val="24"/>
          <w:szCs w:val="24"/>
        </w:rPr>
        <w:tab/>
      </w:r>
      <w:r>
        <w:t>Reliability</w:t>
      </w:r>
      <w:r w:rsidRPr="007D7011">
        <w:tab/>
      </w:r>
      <w:r w:rsidRPr="007D7011">
        <w:fldChar w:fldCharType="begin"/>
      </w:r>
      <w:r w:rsidRPr="007D7011">
        <w:instrText xml:space="preserve"> PAGEREF _Toc4959955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79484E72" w14:textId="78F369FC" w:rsidR="00353E7E" w:rsidRPr="007D7011" w:rsidRDefault="00353E7E" w:rsidP="00353E7E">
      <w:pPr>
        <w:pStyle w:val="TOC2"/>
        <w:tabs>
          <w:tab w:val="left" w:pos="1000"/>
        </w:tabs>
        <w:rPr>
          <w:sz w:val="24"/>
          <w:szCs w:val="24"/>
        </w:rPr>
      </w:pPr>
      <w:r>
        <w:t>2.5</w:t>
      </w:r>
      <w:r w:rsidRPr="007D7011">
        <w:rPr>
          <w:sz w:val="24"/>
          <w:szCs w:val="24"/>
        </w:rPr>
        <w:tab/>
      </w:r>
      <w:r>
        <w:t>Standards</w:t>
      </w:r>
      <w:r w:rsidRPr="007D7011">
        <w:tab/>
      </w:r>
      <w:r w:rsidRPr="007D7011">
        <w:fldChar w:fldCharType="begin"/>
      </w:r>
      <w:r w:rsidRPr="007D7011">
        <w:instrText xml:space="preserve"> PAGEREF _Toc4959955 \h </w:instrText>
      </w:r>
      <w:r w:rsidRPr="007D7011">
        <w:fldChar w:fldCharType="separate"/>
      </w:r>
      <w:r w:rsidR="00F05BF4">
        <w:rPr>
          <w:noProof/>
        </w:rPr>
        <w:t>4</w:t>
      </w:r>
      <w:r w:rsidRPr="007D7011">
        <w:fldChar w:fldCharType="end"/>
      </w:r>
    </w:p>
    <w:p w14:paraId="3E21FBC0" w14:textId="72FF0416" w:rsidR="00A46081" w:rsidRPr="007D7011" w:rsidRDefault="00A46081">
      <w:pPr>
        <w:pStyle w:val="TOC1"/>
        <w:tabs>
          <w:tab w:val="left" w:pos="432"/>
        </w:tabs>
        <w:rPr>
          <w:sz w:val="24"/>
          <w:szCs w:val="24"/>
        </w:rPr>
      </w:pPr>
      <w:r w:rsidRPr="007D7011">
        <w:rPr>
          <w:szCs w:val="24"/>
        </w:rPr>
        <w:t>3.</w:t>
      </w:r>
      <w:r w:rsidRPr="007D7011">
        <w:rPr>
          <w:sz w:val="24"/>
          <w:szCs w:val="24"/>
        </w:rPr>
        <w:tab/>
      </w:r>
      <w:r w:rsidR="00353E7E">
        <w:rPr>
          <w:szCs w:val="24"/>
        </w:rPr>
        <w:t>Constraints</w:t>
      </w:r>
      <w:r w:rsidRPr="007D7011">
        <w:tab/>
      </w:r>
      <w:r w:rsidRPr="007D7011">
        <w:fldChar w:fldCharType="begin"/>
      </w:r>
      <w:r w:rsidRPr="007D7011">
        <w:instrText xml:space="preserve"> PAGEREF _Toc4959961 \h </w:instrText>
      </w:r>
      <w:r w:rsidRPr="007D7011">
        <w:fldChar w:fldCharType="separate"/>
      </w:r>
      <w:r w:rsidR="00F05BF4">
        <w:rPr>
          <w:b/>
          <w:bCs/>
          <w:noProof/>
        </w:rPr>
        <w:t>Error! Bookmark not defined.</w:t>
      </w:r>
      <w:r w:rsidRPr="007D7011">
        <w:fldChar w:fldCharType="end"/>
      </w:r>
    </w:p>
    <w:p w14:paraId="38C3D99B" w14:textId="775E5975" w:rsidR="00A46081" w:rsidRDefault="00A46081">
      <w:pPr>
        <w:pStyle w:val="TOC2"/>
        <w:tabs>
          <w:tab w:val="left" w:pos="1000"/>
        </w:tabs>
      </w:pPr>
      <w:r w:rsidRPr="007D7011">
        <w:t>3.1</w:t>
      </w:r>
      <w:r w:rsidRPr="007D7011">
        <w:rPr>
          <w:sz w:val="24"/>
          <w:szCs w:val="24"/>
        </w:rPr>
        <w:tab/>
      </w:r>
      <w:r w:rsidR="00353E7E">
        <w:t>Design Constraints</w:t>
      </w:r>
      <w:r w:rsidRPr="007D7011">
        <w:tab/>
      </w:r>
      <w:r w:rsidRPr="007D7011">
        <w:fldChar w:fldCharType="begin"/>
      </w:r>
      <w:r w:rsidRPr="007D7011">
        <w:instrText xml:space="preserve"> PAGEREF _Toc4959962 \h </w:instrText>
      </w:r>
      <w:r w:rsidRPr="007D7011">
        <w:fldChar w:fldCharType="separate"/>
      </w:r>
      <w:r w:rsidR="00F05BF4">
        <w:rPr>
          <w:b/>
          <w:bCs/>
          <w:noProof/>
        </w:rPr>
        <w:t>Error! Bookmark not defined.</w:t>
      </w:r>
      <w:r w:rsidRPr="007D7011">
        <w:fldChar w:fldCharType="end"/>
      </w:r>
    </w:p>
    <w:p w14:paraId="5DF27376" w14:textId="43F05117" w:rsidR="00A46081" w:rsidRPr="007D7011" w:rsidRDefault="00353E7E" w:rsidP="00353E7E">
      <w:pPr>
        <w:pStyle w:val="TOC2"/>
        <w:tabs>
          <w:tab w:val="left" w:pos="1000"/>
        </w:tabs>
        <w:rPr>
          <w:sz w:val="24"/>
          <w:szCs w:val="24"/>
        </w:rPr>
      </w:pPr>
      <w:r>
        <w:t>2.1</w:t>
      </w:r>
      <w:r w:rsidRPr="007D7011">
        <w:rPr>
          <w:sz w:val="24"/>
          <w:szCs w:val="24"/>
        </w:rPr>
        <w:tab/>
      </w:r>
      <w:r>
        <w:t>Time Constraints</w:t>
      </w:r>
      <w:r w:rsidRPr="007D7011">
        <w:tab/>
      </w:r>
      <w:r>
        <w:t>5</w:t>
      </w:r>
    </w:p>
    <w:p w14:paraId="394454CD" w14:textId="77777777" w:rsidR="00A46081" w:rsidRPr="007D7011" w:rsidRDefault="00A46081">
      <w:pPr>
        <w:pStyle w:val="Title"/>
      </w:pPr>
      <w:r w:rsidRPr="007D7011">
        <w:fldChar w:fldCharType="end"/>
      </w:r>
      <w:r w:rsidRPr="007D7011">
        <w:br w:type="page"/>
      </w:r>
      <w:fldSimple w:instr=" TITLE  \* MERGEFORMAT ">
        <w:r w:rsidR="00C24540">
          <w:t>Supplementary Specifications</w:t>
        </w:r>
      </w:fldSimple>
      <w:r w:rsidRPr="007D7011">
        <w:t xml:space="preserve"> </w:t>
      </w:r>
    </w:p>
    <w:p w14:paraId="0D761BA3" w14:textId="77777777" w:rsidR="00A46081" w:rsidRPr="007D7011" w:rsidRDefault="00A46081">
      <w:pPr>
        <w:pStyle w:val="Heading1"/>
      </w:pPr>
      <w:bookmarkStart w:id="0" w:name="_Toc456598586"/>
      <w:bookmarkStart w:id="1" w:name="_Toc456600917"/>
      <w:bookmarkStart w:id="2" w:name="_Toc4959954"/>
      <w:r w:rsidRPr="007D7011">
        <w:t>Introduction</w:t>
      </w:r>
      <w:bookmarkEnd w:id="0"/>
      <w:bookmarkEnd w:id="1"/>
      <w:bookmarkEnd w:id="2"/>
    </w:p>
    <w:p w14:paraId="68CD8106" w14:textId="77777777" w:rsidR="00A46081" w:rsidRPr="007D7011" w:rsidRDefault="00A46081">
      <w:pPr>
        <w:pStyle w:val="Heading2"/>
      </w:pPr>
      <w:bookmarkStart w:id="3" w:name="_Toc456598587"/>
      <w:bookmarkStart w:id="4" w:name="_Toc456600918"/>
      <w:bookmarkStart w:id="5" w:name="_Toc4959955"/>
      <w:r w:rsidRPr="007D7011">
        <w:t>Purpose</w:t>
      </w:r>
      <w:bookmarkEnd w:id="3"/>
      <w:bookmarkEnd w:id="4"/>
      <w:bookmarkEnd w:id="5"/>
    </w:p>
    <w:p w14:paraId="2EDBA783" w14:textId="54EE1F81" w:rsidR="00A46081" w:rsidRPr="00C24540" w:rsidRDefault="00C24540" w:rsidP="00C24540">
      <w:pPr>
        <w:pStyle w:val="InfoBlue"/>
      </w:pPr>
      <w:r w:rsidRPr="00C24540">
        <w:t xml:space="preserve">Supplementary specifications capture the requirements </w:t>
      </w:r>
      <w:r w:rsidR="00535B31">
        <w:t>which are defined by the Use Case Model or the Software Requirement Specifications</w:t>
      </w:r>
      <w:r w:rsidRPr="00C24540">
        <w:t>.</w:t>
      </w:r>
      <w:r w:rsidR="00535B31">
        <w:t xml:space="preserve"> These are the non-functional requirements and constraints. This includes quality, performance, and time constraints.</w:t>
      </w:r>
    </w:p>
    <w:p w14:paraId="3BB60862" w14:textId="77777777" w:rsidR="00A46081" w:rsidRPr="007D7011" w:rsidRDefault="00A46081">
      <w:pPr>
        <w:pStyle w:val="Heading2"/>
      </w:pPr>
      <w:bookmarkStart w:id="6" w:name="_Toc456598588"/>
      <w:bookmarkStart w:id="7" w:name="_Toc456600919"/>
      <w:bookmarkStart w:id="8" w:name="_Toc4959956"/>
      <w:r w:rsidRPr="007D7011">
        <w:t>Scope</w:t>
      </w:r>
      <w:bookmarkEnd w:id="6"/>
      <w:bookmarkEnd w:id="7"/>
      <w:bookmarkEnd w:id="8"/>
    </w:p>
    <w:p w14:paraId="516C6F7E" w14:textId="3904B17A" w:rsidR="00A46081" w:rsidRPr="007D7011" w:rsidRDefault="00535B31" w:rsidP="00C24540">
      <w:pPr>
        <w:pStyle w:val="InfoBlue"/>
      </w:pPr>
      <w:r>
        <w:t xml:space="preserve">This </w:t>
      </w:r>
      <w:r w:rsidR="005E6A09">
        <w:t>document</w:t>
      </w:r>
      <w:r>
        <w:t xml:space="preserve"> applies to The Half Dozen’s Project: A Dark Moon</w:t>
      </w:r>
      <w:r w:rsidR="005E6A09">
        <w:t>. A Dark Moon is a web-based browser game.</w:t>
      </w:r>
    </w:p>
    <w:p w14:paraId="47FE1116" w14:textId="78EABD0B" w:rsidR="00A46081" w:rsidRDefault="00A46081">
      <w:pPr>
        <w:pStyle w:val="Heading2"/>
      </w:pPr>
      <w:bookmarkStart w:id="9" w:name="_Toc456598589"/>
      <w:bookmarkStart w:id="10" w:name="_Toc456600920"/>
      <w:bookmarkStart w:id="11" w:name="_Toc4959957"/>
      <w:r w:rsidRPr="007D7011">
        <w:t>Definitions, Acronyms, and Abbreviations</w:t>
      </w:r>
      <w:bookmarkEnd w:id="9"/>
      <w:bookmarkEnd w:id="10"/>
      <w:bookmarkEnd w:id="11"/>
    </w:p>
    <w:p w14:paraId="60634F32" w14:textId="0C49C065" w:rsidR="00B7421F" w:rsidRDefault="00B7421F" w:rsidP="00B7421F">
      <w:pPr>
        <w:ind w:left="720"/>
        <w:rPr>
          <w:b/>
          <w:bCs/>
        </w:rPr>
      </w:pPr>
      <w:r>
        <w:rPr>
          <w:b/>
          <w:bCs/>
        </w:rPr>
        <w:t>HTML</w:t>
      </w:r>
    </w:p>
    <w:p w14:paraId="0466A023" w14:textId="7BB40C25" w:rsidR="00B7421F" w:rsidRDefault="00B7421F" w:rsidP="00B7421F">
      <w:pPr>
        <w:ind w:left="720"/>
        <w:rPr>
          <w:b/>
          <w:bCs/>
        </w:rPr>
      </w:pPr>
      <w:r>
        <w:rPr>
          <w:b/>
          <w:bCs/>
        </w:rPr>
        <w:tab/>
        <w:t>Hypertext Markup Language</w:t>
      </w:r>
    </w:p>
    <w:p w14:paraId="4542D25D" w14:textId="77777777" w:rsidR="00B7421F" w:rsidRDefault="00B7421F" w:rsidP="00B7421F">
      <w:pPr>
        <w:ind w:left="720"/>
        <w:rPr>
          <w:b/>
          <w:bCs/>
        </w:rPr>
      </w:pPr>
    </w:p>
    <w:p w14:paraId="116B0028" w14:textId="2F8D1B6B" w:rsidR="00B7421F" w:rsidRDefault="00B7421F" w:rsidP="00B7421F">
      <w:pPr>
        <w:ind w:left="720"/>
        <w:rPr>
          <w:b/>
          <w:bCs/>
        </w:rPr>
      </w:pPr>
      <w:r>
        <w:rPr>
          <w:b/>
          <w:bCs/>
        </w:rPr>
        <w:t>CSS</w:t>
      </w:r>
    </w:p>
    <w:p w14:paraId="5361A559" w14:textId="36E45CBA" w:rsidR="00B7421F" w:rsidRDefault="00B7421F" w:rsidP="00B7421F">
      <w:pPr>
        <w:ind w:left="720"/>
        <w:rPr>
          <w:b/>
          <w:bCs/>
        </w:rPr>
      </w:pPr>
      <w:r>
        <w:rPr>
          <w:b/>
          <w:bCs/>
        </w:rPr>
        <w:tab/>
        <w:t>Cascading Style Sheets</w:t>
      </w:r>
    </w:p>
    <w:p w14:paraId="718E4ED9" w14:textId="336A7E74" w:rsidR="00B767A8" w:rsidRPr="00413935" w:rsidRDefault="00413935" w:rsidP="00413935">
      <w:pPr>
        <w:pStyle w:val="Heading2"/>
      </w:pPr>
      <w:r>
        <w:t>References</w:t>
      </w:r>
    </w:p>
    <w:p w14:paraId="7C270D1A" w14:textId="21B34E63" w:rsidR="00353E7E" w:rsidRDefault="00B767A8" w:rsidP="00B767A8">
      <w:pPr>
        <w:ind w:left="720"/>
        <w:rPr>
          <w:b/>
          <w:bCs/>
        </w:rPr>
      </w:pPr>
      <w:r>
        <w:rPr>
          <w:b/>
          <w:bCs/>
        </w:rPr>
        <w:t xml:space="preserve">A Dark Room: </w:t>
      </w:r>
      <w:hyperlink r:id="rId9" w:history="1">
        <w:r w:rsidRPr="00943AAC">
          <w:rPr>
            <w:rStyle w:val="Hyperlink"/>
            <w:b/>
            <w:bCs/>
          </w:rPr>
          <w:t>https://github.com/doublespeakgames/adarkroom</w:t>
        </w:r>
      </w:hyperlink>
    </w:p>
    <w:p w14:paraId="2FE13619" w14:textId="77777777" w:rsidR="00B767A8" w:rsidRPr="00B7421F" w:rsidRDefault="00B767A8" w:rsidP="00B767A8">
      <w:pPr>
        <w:ind w:left="720"/>
        <w:rPr>
          <w:b/>
          <w:bCs/>
        </w:rPr>
      </w:pPr>
    </w:p>
    <w:p w14:paraId="4ED68B55" w14:textId="62B2F259" w:rsidR="00A46081" w:rsidRDefault="00535B31" w:rsidP="00535B31">
      <w:pPr>
        <w:pStyle w:val="Heading1"/>
      </w:pPr>
      <w:r>
        <w:t>Non-Functional Requirements</w:t>
      </w:r>
    </w:p>
    <w:p w14:paraId="060828B6" w14:textId="7F0E9DB0" w:rsidR="00535B31" w:rsidRDefault="00535B31" w:rsidP="00535B31">
      <w:pPr>
        <w:pStyle w:val="Heading2"/>
      </w:pPr>
      <w:r>
        <w:t>Simplicity</w:t>
      </w:r>
    </w:p>
    <w:p w14:paraId="4F7086E2" w14:textId="70486182" w:rsidR="00535B31" w:rsidRDefault="00B7421F" w:rsidP="00535B31">
      <w:pPr>
        <w:ind w:left="720"/>
        <w:rPr>
          <w:color w:val="000000"/>
        </w:rPr>
      </w:pPr>
      <w:r>
        <w:rPr>
          <w:color w:val="000000"/>
        </w:rPr>
        <w:t>A Dark Moon should be easy to play and understand, and people of all ages should have no issue progressing through the game and understanding the story.</w:t>
      </w:r>
    </w:p>
    <w:p w14:paraId="14637A34" w14:textId="77777777" w:rsidR="00B7421F" w:rsidRDefault="00B7421F" w:rsidP="00535B31">
      <w:pPr>
        <w:ind w:left="720"/>
        <w:rPr>
          <w:color w:val="000000"/>
        </w:rPr>
      </w:pPr>
    </w:p>
    <w:p w14:paraId="6413E5F1" w14:textId="1C60F296" w:rsidR="00B7421F" w:rsidRDefault="00B7421F" w:rsidP="00B7421F">
      <w:pPr>
        <w:pStyle w:val="Heading2"/>
      </w:pPr>
      <w:r>
        <w:t>Performance</w:t>
      </w:r>
    </w:p>
    <w:p w14:paraId="5EEABF58" w14:textId="6EBB8203" w:rsidR="00353E7E" w:rsidRPr="00B7421F" w:rsidRDefault="00B7421F" w:rsidP="00353E7E">
      <w:pPr>
        <w:ind w:left="720"/>
        <w:rPr>
          <w:color w:val="000000"/>
        </w:rPr>
      </w:pPr>
      <w:r>
        <w:rPr>
          <w:color w:val="000000"/>
        </w:rPr>
        <w:t>A Dark Moon should not have any performance issues, and it should have no problems performing on an older computer. The code should be efficient to produce this outcome.</w:t>
      </w:r>
    </w:p>
    <w:p w14:paraId="61CD9ECA" w14:textId="2851A13F" w:rsidR="00B7421F" w:rsidRDefault="00B7421F" w:rsidP="00B7421F">
      <w:pPr>
        <w:rPr>
          <w:color w:val="000000"/>
        </w:rPr>
      </w:pPr>
    </w:p>
    <w:p w14:paraId="5EA3BD02" w14:textId="53217D2A" w:rsidR="00B7421F" w:rsidRDefault="00B7421F" w:rsidP="00B7421F">
      <w:pPr>
        <w:pStyle w:val="Heading2"/>
        <w:rPr>
          <w:color w:val="000000"/>
        </w:rPr>
      </w:pPr>
      <w:r>
        <w:rPr>
          <w:color w:val="000000"/>
        </w:rPr>
        <w:t>Useability</w:t>
      </w:r>
    </w:p>
    <w:p w14:paraId="46CB91FE" w14:textId="3AA34C9A" w:rsidR="00B7421F" w:rsidRDefault="00B7421F" w:rsidP="00B7421F">
      <w:pPr>
        <w:ind w:left="720"/>
        <w:rPr>
          <w:color w:val="000000"/>
        </w:rPr>
      </w:pPr>
      <w:r>
        <w:rPr>
          <w:color w:val="000000"/>
        </w:rPr>
        <w:t>The gameplay and story should be engaging, able to draw in people from any background.</w:t>
      </w:r>
    </w:p>
    <w:p w14:paraId="6FD8B6CC" w14:textId="67E9A452" w:rsidR="00B7421F" w:rsidRDefault="00B7421F" w:rsidP="00B7421F">
      <w:pPr>
        <w:ind w:left="720"/>
        <w:rPr>
          <w:color w:val="000000"/>
        </w:rPr>
      </w:pPr>
    </w:p>
    <w:p w14:paraId="0951D381" w14:textId="745A1A94" w:rsidR="00B7421F" w:rsidRDefault="00B7421F" w:rsidP="00B7421F">
      <w:pPr>
        <w:pStyle w:val="Heading2"/>
      </w:pPr>
      <w:r>
        <w:t>Reliability</w:t>
      </w:r>
    </w:p>
    <w:p w14:paraId="3FBA84B2" w14:textId="36BEB87D" w:rsidR="00B7421F" w:rsidRDefault="00353E7E" w:rsidP="00B7421F">
      <w:pPr>
        <w:ind w:left="720"/>
      </w:pPr>
      <w:r>
        <w:t>A Dark Moon 2 should be available to play 99% of the time once completed. If future maintenance is desired past the semester, this percentage may be decreased.</w:t>
      </w:r>
    </w:p>
    <w:p w14:paraId="4DB872B8" w14:textId="3815D87B" w:rsidR="00353E7E" w:rsidRDefault="00353E7E" w:rsidP="00B7421F">
      <w:pPr>
        <w:ind w:left="720"/>
      </w:pPr>
    </w:p>
    <w:p w14:paraId="391EC625" w14:textId="2D065AC6" w:rsidR="00353E7E" w:rsidRDefault="00353E7E" w:rsidP="00B7421F">
      <w:pPr>
        <w:ind w:left="720"/>
      </w:pPr>
      <w:r>
        <w:t>By the end of the semester, there should be no critical bugs that ruin the experience of the gameplay in any capacity,</w:t>
      </w:r>
    </w:p>
    <w:p w14:paraId="67D53598" w14:textId="44A32491" w:rsidR="00353E7E" w:rsidRDefault="00353E7E" w:rsidP="00B7421F">
      <w:pPr>
        <w:ind w:left="720"/>
      </w:pPr>
    </w:p>
    <w:p w14:paraId="41BEB3D4" w14:textId="71C6BA99" w:rsidR="00353E7E" w:rsidRPr="00B7421F" w:rsidRDefault="00353E7E" w:rsidP="00353E7E">
      <w:pPr>
        <w:pStyle w:val="Heading2"/>
      </w:pPr>
      <w:r>
        <w:t>Standards</w:t>
      </w:r>
    </w:p>
    <w:p w14:paraId="0761AAAB" w14:textId="188A4393" w:rsidR="00B7421F" w:rsidRDefault="00353E7E" w:rsidP="00535B31">
      <w:pPr>
        <w:ind w:left="720"/>
      </w:pPr>
      <w:r>
        <w:t>Since A Dark Moon is an unofficial sequel to another game, the game design should follow the design requirements requested of the original developers of A Dark Room.</w:t>
      </w:r>
    </w:p>
    <w:p w14:paraId="0B4F2690" w14:textId="768712B7" w:rsidR="00353E7E" w:rsidRDefault="00353E7E" w:rsidP="00535B31">
      <w:pPr>
        <w:ind w:left="720"/>
      </w:pPr>
    </w:p>
    <w:p w14:paraId="36E5DD5C" w14:textId="2B69D509" w:rsidR="00353E7E" w:rsidRDefault="00353E7E" w:rsidP="00535B31">
      <w:pPr>
        <w:ind w:left="720"/>
      </w:pPr>
    </w:p>
    <w:p w14:paraId="161E801B" w14:textId="2B254A60" w:rsidR="00353E7E" w:rsidRDefault="00353E7E" w:rsidP="00535B31">
      <w:pPr>
        <w:ind w:left="720"/>
      </w:pPr>
    </w:p>
    <w:p w14:paraId="50A3120D" w14:textId="77777777" w:rsidR="00353E7E" w:rsidRPr="00535B31" w:rsidRDefault="00353E7E" w:rsidP="00535B31">
      <w:pPr>
        <w:ind w:left="720"/>
      </w:pPr>
    </w:p>
    <w:p w14:paraId="17AC2348" w14:textId="47B8A46A" w:rsidR="00A46081" w:rsidRPr="007D7011" w:rsidRDefault="00535B31">
      <w:pPr>
        <w:pStyle w:val="Heading1"/>
      </w:pPr>
      <w:r>
        <w:t>Constraints</w:t>
      </w:r>
    </w:p>
    <w:p w14:paraId="52FC7E6A" w14:textId="7C180FE6" w:rsidR="00A46081" w:rsidRPr="007D7011" w:rsidRDefault="00B7421F">
      <w:pPr>
        <w:pStyle w:val="Heading2"/>
      </w:pPr>
      <w:r>
        <w:t>Design Constraints</w:t>
      </w:r>
    </w:p>
    <w:p w14:paraId="3B8A832C" w14:textId="65DE0EFE" w:rsidR="00A46081" w:rsidRDefault="00B7421F" w:rsidP="00C24540">
      <w:pPr>
        <w:pStyle w:val="InfoBlue"/>
      </w:pPr>
      <w:r>
        <w:t>The Programming languages used will be HTML, CSS, and JavaScript.</w:t>
      </w:r>
    </w:p>
    <w:p w14:paraId="12F21AB7" w14:textId="68596DCA" w:rsidR="00B7421F" w:rsidRDefault="00B7421F" w:rsidP="00B7421F">
      <w:pPr>
        <w:pStyle w:val="Heading2"/>
      </w:pPr>
      <w:r>
        <w:t>Time Constraints</w:t>
      </w:r>
    </w:p>
    <w:p w14:paraId="4024BAE8" w14:textId="1822260B" w:rsidR="00A46081" w:rsidRPr="007D7011" w:rsidRDefault="00B7421F" w:rsidP="00353E7E">
      <w:pPr>
        <w:ind w:left="720"/>
      </w:pPr>
      <w:r>
        <w:t xml:space="preserve">This game is being built in a semester’s time. Gameplay and other aspects may not be perfected in that time. Maintenance for the game may be discontinued after the semester is over. </w:t>
      </w:r>
    </w:p>
    <w:sectPr w:rsidR="00A46081" w:rsidRPr="007D701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736D" w14:textId="77777777" w:rsidR="0036216C" w:rsidRDefault="0036216C">
      <w:pPr>
        <w:spacing w:line="240" w:lineRule="auto"/>
      </w:pPr>
      <w:r>
        <w:separator/>
      </w:r>
    </w:p>
  </w:endnote>
  <w:endnote w:type="continuationSeparator" w:id="0">
    <w:p w14:paraId="5A7EEDE6" w14:textId="77777777" w:rsidR="0036216C" w:rsidRDefault="00362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014C" w14:textId="77777777" w:rsidR="00A46081" w:rsidRDefault="00A460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69A14" w14:textId="77777777" w:rsidR="00A46081" w:rsidRDefault="00A460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6081" w14:paraId="5DB113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7F1509" w14:textId="77777777" w:rsidR="00A46081" w:rsidRDefault="00A4608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56B190" w14:textId="6FAD4F71" w:rsidR="00A46081" w:rsidRDefault="00A46081">
          <w:pPr>
            <w:jc w:val="center"/>
          </w:pPr>
          <w:r>
            <w:sym w:font="Symbol" w:char="F0D3"/>
          </w:r>
          <w:r w:rsidR="00655B90">
            <w:t>The Half Dozen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5BF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E6E377" w14:textId="77777777" w:rsidR="00A46081" w:rsidRDefault="00A4608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D7011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D3CD2AB" w14:textId="77777777" w:rsidR="00A46081" w:rsidRDefault="00A46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A5F0" w14:textId="77777777" w:rsidR="00A46081" w:rsidRDefault="00A46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6763" w14:textId="77777777" w:rsidR="0036216C" w:rsidRDefault="0036216C">
      <w:pPr>
        <w:spacing w:line="240" w:lineRule="auto"/>
      </w:pPr>
      <w:r>
        <w:separator/>
      </w:r>
    </w:p>
  </w:footnote>
  <w:footnote w:type="continuationSeparator" w:id="0">
    <w:p w14:paraId="1E75D606" w14:textId="77777777" w:rsidR="0036216C" w:rsidRDefault="00362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F526" w14:textId="77777777" w:rsidR="00A46081" w:rsidRDefault="00A46081">
    <w:pPr>
      <w:rPr>
        <w:sz w:val="24"/>
      </w:rPr>
    </w:pPr>
  </w:p>
  <w:p w14:paraId="6A4F8F6A" w14:textId="77777777" w:rsidR="00A46081" w:rsidRDefault="00A46081">
    <w:pPr>
      <w:pBdr>
        <w:top w:val="single" w:sz="6" w:space="1" w:color="auto"/>
      </w:pBdr>
      <w:rPr>
        <w:sz w:val="24"/>
      </w:rPr>
    </w:pPr>
  </w:p>
  <w:p w14:paraId="093DC2D5" w14:textId="6C75F76F" w:rsidR="00A46081" w:rsidRDefault="00C2454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The Half Dozen</w:t>
    </w:r>
  </w:p>
  <w:p w14:paraId="21681962" w14:textId="77777777" w:rsidR="00A46081" w:rsidRDefault="00A46081">
    <w:pPr>
      <w:pBdr>
        <w:bottom w:val="single" w:sz="6" w:space="1" w:color="auto"/>
      </w:pBdr>
      <w:jc w:val="right"/>
      <w:rPr>
        <w:sz w:val="24"/>
      </w:rPr>
    </w:pPr>
  </w:p>
  <w:p w14:paraId="31A27A54" w14:textId="77777777" w:rsidR="00A46081" w:rsidRDefault="00A4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6081" w14:paraId="192876BE" w14:textId="77777777">
      <w:tc>
        <w:tcPr>
          <w:tcW w:w="6379" w:type="dxa"/>
        </w:tcPr>
        <w:p w14:paraId="4E87A6B7" w14:textId="797943DD" w:rsidR="00A46081" w:rsidRDefault="00C24540">
          <w:r>
            <w:t>A Dark Moon</w:t>
          </w:r>
        </w:p>
      </w:tc>
      <w:tc>
        <w:tcPr>
          <w:tcW w:w="3179" w:type="dxa"/>
        </w:tcPr>
        <w:p w14:paraId="451386D5" w14:textId="2DC12939" w:rsidR="00A46081" w:rsidRDefault="00A46081">
          <w:pPr>
            <w:tabs>
              <w:tab w:val="left" w:pos="1135"/>
            </w:tabs>
            <w:spacing w:before="40"/>
            <w:ind w:right="68"/>
          </w:pPr>
          <w:r>
            <w:t xml:space="preserve">  Version:     </w:t>
          </w:r>
          <w:r w:rsidR="00C24540">
            <w:t>1.0</w:t>
          </w:r>
        </w:p>
      </w:tc>
    </w:tr>
    <w:tr w:rsidR="00A46081" w14:paraId="2025F53A" w14:textId="77777777">
      <w:tc>
        <w:tcPr>
          <w:tcW w:w="6379" w:type="dxa"/>
        </w:tcPr>
        <w:p w14:paraId="406016F0" w14:textId="3D7BFBD3" w:rsidR="00A46081" w:rsidRDefault="00000000">
          <w:fldSimple w:instr=" TITLE  \* MERGEFORMAT ">
            <w:r w:rsidR="00F05BF4">
              <w:t>Supplementary Specifications</w:t>
            </w:r>
          </w:fldSimple>
        </w:p>
      </w:tc>
      <w:tc>
        <w:tcPr>
          <w:tcW w:w="3179" w:type="dxa"/>
        </w:tcPr>
        <w:p w14:paraId="415CCCB4" w14:textId="46E75584" w:rsidR="00A46081" w:rsidRDefault="00A46081">
          <w:r>
            <w:t xml:space="preserve">  Date:  </w:t>
          </w:r>
          <w:r w:rsidR="00C24540">
            <w:t>02/10/22</w:t>
          </w:r>
        </w:p>
      </w:tc>
    </w:tr>
    <w:tr w:rsidR="00A46081" w14:paraId="2F420874" w14:textId="77777777">
      <w:tc>
        <w:tcPr>
          <w:tcW w:w="9558" w:type="dxa"/>
          <w:gridSpan w:val="2"/>
        </w:tcPr>
        <w:p w14:paraId="6B3D71C2" w14:textId="67161FC7" w:rsidR="00A46081" w:rsidRDefault="00655B90">
          <w:proofErr w:type="spellStart"/>
          <w:r>
            <w:t>SupSpec</w:t>
          </w:r>
          <w:proofErr w:type="spellEnd"/>
        </w:p>
      </w:tc>
    </w:tr>
  </w:tbl>
  <w:p w14:paraId="134B100D" w14:textId="77777777" w:rsidR="00A46081" w:rsidRDefault="00A460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6736" w14:textId="77777777" w:rsidR="00A46081" w:rsidRDefault="00A46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D41052"/>
    <w:multiLevelType w:val="multilevel"/>
    <w:tmpl w:val="BC1278F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2B7114"/>
    <w:multiLevelType w:val="hybridMultilevel"/>
    <w:tmpl w:val="121E7E84"/>
    <w:lvl w:ilvl="0" w:tplc="2C82D8CE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831616">
    <w:abstractNumId w:val="0"/>
  </w:num>
  <w:num w:numId="2" w16cid:durableId="723599334">
    <w:abstractNumId w:val="9"/>
  </w:num>
  <w:num w:numId="3" w16cid:durableId="679044646">
    <w:abstractNumId w:val="21"/>
  </w:num>
  <w:num w:numId="4" w16cid:durableId="236474867">
    <w:abstractNumId w:val="16"/>
  </w:num>
  <w:num w:numId="5" w16cid:durableId="568082314">
    <w:abstractNumId w:val="15"/>
  </w:num>
  <w:num w:numId="6" w16cid:durableId="150497147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409571212">
    <w:abstractNumId w:val="2"/>
  </w:num>
  <w:num w:numId="8" w16cid:durableId="562839893">
    <w:abstractNumId w:val="20"/>
  </w:num>
  <w:num w:numId="9" w16cid:durableId="395276421">
    <w:abstractNumId w:val="3"/>
  </w:num>
  <w:num w:numId="10" w16cid:durableId="2073192264">
    <w:abstractNumId w:val="10"/>
  </w:num>
  <w:num w:numId="11" w16cid:durableId="2060664542">
    <w:abstractNumId w:val="8"/>
  </w:num>
  <w:num w:numId="12" w16cid:durableId="10500414">
    <w:abstractNumId w:val="19"/>
  </w:num>
  <w:num w:numId="13" w16cid:durableId="1220871134">
    <w:abstractNumId w:val="7"/>
  </w:num>
  <w:num w:numId="14" w16cid:durableId="243802510">
    <w:abstractNumId w:val="4"/>
  </w:num>
  <w:num w:numId="15" w16cid:durableId="107743097">
    <w:abstractNumId w:val="18"/>
  </w:num>
  <w:num w:numId="16" w16cid:durableId="1624457982">
    <w:abstractNumId w:val="13"/>
  </w:num>
  <w:num w:numId="17" w16cid:durableId="1515461498">
    <w:abstractNumId w:val="5"/>
  </w:num>
  <w:num w:numId="18" w16cid:durableId="1290356728">
    <w:abstractNumId w:val="12"/>
  </w:num>
  <w:num w:numId="19" w16cid:durableId="8202001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955404541">
    <w:abstractNumId w:val="6"/>
  </w:num>
  <w:num w:numId="21" w16cid:durableId="1015308042">
    <w:abstractNumId w:val="17"/>
  </w:num>
  <w:num w:numId="22" w16cid:durableId="1881277833">
    <w:abstractNumId w:val="14"/>
  </w:num>
  <w:num w:numId="23" w16cid:durableId="1963729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540"/>
    <w:rsid w:val="00352CE0"/>
    <w:rsid w:val="00353E7E"/>
    <w:rsid w:val="0036216C"/>
    <w:rsid w:val="00413935"/>
    <w:rsid w:val="00535B31"/>
    <w:rsid w:val="005A3ACB"/>
    <w:rsid w:val="005E6A09"/>
    <w:rsid w:val="00655B90"/>
    <w:rsid w:val="00710E77"/>
    <w:rsid w:val="007D7011"/>
    <w:rsid w:val="00964AE8"/>
    <w:rsid w:val="00A46081"/>
    <w:rsid w:val="00B64952"/>
    <w:rsid w:val="00B7421F"/>
    <w:rsid w:val="00B767A8"/>
    <w:rsid w:val="00C24540"/>
    <w:rsid w:val="00F0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6A073"/>
  <w15:chartTrackingRefBased/>
  <w15:docId w15:val="{7E014138-5674-4F9C-8F73-39495AB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24540"/>
    <w:pPr>
      <w:spacing w:after="120"/>
      <w:ind w:left="720"/>
    </w:pPr>
    <w:rPr>
      <w:iCs/>
      <w:color w:val="000000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B76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ublespeakgames/adarkro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ve\Downloads\448-UPEDU-Templates\448-UPEDU-Templates\01-REQ\upedu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upedu_sspec</Template>
  <TotalTime>65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Specifications</vt:lpstr>
    </vt:vector>
  </TitlesOfParts>
  <Company>&lt;Company Name&gt;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Specifications</dc:title>
  <dc:subject>&lt;Project Name&gt;</dc:subject>
  <dc:creator>Harvey Ji</dc:creator>
  <cp:keywords/>
  <dc:description/>
  <cp:lastModifiedBy>Harvey Ji</cp:lastModifiedBy>
  <cp:revision>7</cp:revision>
  <cp:lastPrinted>2022-10-03T03:45:00Z</cp:lastPrinted>
  <dcterms:created xsi:type="dcterms:W3CDTF">2022-10-02T15:04:00Z</dcterms:created>
  <dcterms:modified xsi:type="dcterms:W3CDTF">2022-10-03T03:46:00Z</dcterms:modified>
</cp:coreProperties>
</file>